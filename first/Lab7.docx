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67" w:rsidRDefault="00E14354" w:rsidP="002369F5">
      <w:pPr>
        <w:pStyle w:val="ab"/>
        <w:rPr>
          <w:caps/>
        </w:rPr>
      </w:pPr>
      <w:bookmarkStart w:id="0" w:name="_Toc55101552"/>
      <w:r w:rsidRPr="002369F5">
        <w:t xml:space="preserve">Лабораторная работа № </w:t>
      </w:r>
      <w:r w:rsidR="00E33374">
        <w:t>7</w:t>
      </w:r>
      <w:r w:rsidRPr="002369F5">
        <w:t>.</w:t>
      </w:r>
      <w:bookmarkEnd w:id="0"/>
      <w:r w:rsidR="00A006B2">
        <w:t xml:space="preserve"> </w:t>
      </w:r>
      <w:r w:rsidR="00E33374">
        <w:t>Дизайн</w:t>
      </w:r>
      <w:r w:rsidR="00617CD1">
        <w:t xml:space="preserve"> веб-страницы</w:t>
      </w:r>
    </w:p>
    <w:p w:rsidR="00423F34" w:rsidRPr="002369F5" w:rsidRDefault="00C24967" w:rsidP="002369F5">
      <w:pPr>
        <w:pStyle w:val="1"/>
      </w:pPr>
      <w:r w:rsidRPr="002369F5">
        <w:t>Выполнение задания</w:t>
      </w:r>
    </w:p>
    <w:p w:rsidR="001B6F68" w:rsidRPr="001A2B70" w:rsidRDefault="00CF7E4D" w:rsidP="001B6F68">
      <w:pPr>
        <w:pStyle w:val="Text"/>
        <w:numPr>
          <w:ilvl w:val="0"/>
          <w:numId w:val="17"/>
        </w:numPr>
        <w:spacing w:before="120" w:after="120"/>
        <w:ind w:left="360"/>
        <w:rPr>
          <w:rFonts w:ascii="Cambria" w:hAnsi="Cambria"/>
          <w:sz w:val="22"/>
          <w:szCs w:val="22"/>
        </w:rPr>
      </w:pPr>
      <w:r w:rsidRPr="001A2B70">
        <w:rPr>
          <w:rFonts w:ascii="Cambria" w:hAnsi="Cambria"/>
          <w:sz w:val="22"/>
          <w:szCs w:val="22"/>
        </w:rPr>
        <w:t>С помощью каскадных таблиц стилей определите дизайн для веб-страниц, разработанных при выполнении лабораторной работы № 6.</w:t>
      </w:r>
      <w:r w:rsidR="001A2B70" w:rsidRPr="001A2B70">
        <w:rPr>
          <w:rFonts w:ascii="Cambria" w:hAnsi="Cambria"/>
          <w:sz w:val="22"/>
          <w:szCs w:val="22"/>
        </w:rPr>
        <w:t xml:space="preserve"> Используйте п</w:t>
      </w:r>
      <w:r w:rsidR="001A2B70" w:rsidRPr="001A2B70">
        <w:rPr>
          <w:rFonts w:ascii="Cambria" w:hAnsi="Cambria"/>
          <w:sz w:val="22"/>
          <w:szCs w:val="22"/>
        </w:rPr>
        <w:t>лавающие блоки</w:t>
      </w:r>
      <w:r w:rsidR="001A2B70" w:rsidRPr="001A2B70">
        <w:rPr>
          <w:rFonts w:ascii="Cambria" w:hAnsi="Cambria"/>
          <w:sz w:val="22"/>
          <w:szCs w:val="22"/>
        </w:rPr>
        <w:t xml:space="preserve"> и ф</w:t>
      </w:r>
      <w:r w:rsidR="001A2B70" w:rsidRPr="001A2B70">
        <w:rPr>
          <w:rFonts w:ascii="Cambria" w:hAnsi="Cambria"/>
          <w:sz w:val="22"/>
          <w:szCs w:val="22"/>
        </w:rPr>
        <w:t>иксированные элементы</w:t>
      </w:r>
      <w:r w:rsidR="001A2B70" w:rsidRPr="001A2B70">
        <w:rPr>
          <w:rFonts w:ascii="Cambria" w:hAnsi="Cambria"/>
          <w:sz w:val="22"/>
          <w:szCs w:val="22"/>
        </w:rPr>
        <w:t xml:space="preserve">. </w:t>
      </w:r>
      <w:r w:rsidR="001A2B70">
        <w:rPr>
          <w:rFonts w:ascii="Cambria" w:hAnsi="Cambria"/>
          <w:sz w:val="22"/>
          <w:szCs w:val="22"/>
        </w:rPr>
        <w:t>Разработайте р</w:t>
      </w:r>
      <w:r w:rsidR="001B6F68" w:rsidRPr="001A2B70">
        <w:rPr>
          <w:rFonts w:ascii="Cambria" w:hAnsi="Cambria"/>
          <w:sz w:val="22"/>
          <w:szCs w:val="22"/>
        </w:rPr>
        <w:t>азличные варианты дизайна</w:t>
      </w:r>
      <w:r w:rsidR="001A2B70">
        <w:rPr>
          <w:rFonts w:ascii="Cambria" w:hAnsi="Cambria"/>
          <w:sz w:val="22"/>
          <w:szCs w:val="22"/>
        </w:rPr>
        <w:t xml:space="preserve"> для отображения страниц на экране и вывода на печать.</w:t>
      </w:r>
      <w:r w:rsidR="007F7062">
        <w:rPr>
          <w:rFonts w:ascii="Cambria" w:hAnsi="Cambria"/>
          <w:sz w:val="22"/>
          <w:szCs w:val="22"/>
        </w:rPr>
        <w:t xml:space="preserve"> Небольшие разделы (такие, как информация</w:t>
      </w:r>
      <w:r w:rsidR="007F7062">
        <w:rPr>
          <w:rFonts w:ascii="Cambria" w:hAnsi="Cambria"/>
          <w:sz w:val="22"/>
          <w:szCs w:val="22"/>
        </w:rPr>
        <w:t xml:space="preserve"> о руководстве кафедры</w:t>
      </w:r>
      <w:r w:rsidR="007F7062">
        <w:rPr>
          <w:rFonts w:ascii="Cambria" w:hAnsi="Cambria"/>
          <w:sz w:val="22"/>
          <w:szCs w:val="22"/>
        </w:rPr>
        <w:t>, контактная информация, содержание</w:t>
      </w:r>
      <w:r w:rsidR="007F7062">
        <w:rPr>
          <w:rFonts w:ascii="Cambria" w:hAnsi="Cambria"/>
          <w:sz w:val="22"/>
          <w:szCs w:val="22"/>
        </w:rPr>
        <w:t xml:space="preserve"> страницы</w:t>
      </w:r>
      <w:r w:rsidR="007F7062">
        <w:rPr>
          <w:rFonts w:ascii="Cambria" w:hAnsi="Cambria"/>
          <w:sz w:val="22"/>
          <w:szCs w:val="22"/>
        </w:rPr>
        <w:t>) постарайтесь разместить рядом друг с другом.</w:t>
      </w:r>
    </w:p>
    <w:p w:rsidR="00A6650D" w:rsidRDefault="00A6650D" w:rsidP="00A6650D">
      <w:pPr>
        <w:pStyle w:val="Text"/>
        <w:numPr>
          <w:ilvl w:val="0"/>
          <w:numId w:val="17"/>
        </w:numPr>
        <w:spacing w:before="120" w:after="12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Проверьте HTML-файлы с помощью </w:t>
      </w:r>
      <w:proofErr w:type="spellStart"/>
      <w:r>
        <w:rPr>
          <w:rFonts w:ascii="Cambria" w:hAnsi="Cambria"/>
          <w:sz w:val="22"/>
          <w:szCs w:val="22"/>
        </w:rPr>
        <w:t>валидатора</w:t>
      </w:r>
      <w:proofErr w:type="spellEnd"/>
      <w:r>
        <w:rPr>
          <w:rFonts w:ascii="Cambria" w:hAnsi="Cambria"/>
          <w:sz w:val="22"/>
          <w:szCs w:val="22"/>
        </w:rPr>
        <w:t xml:space="preserve"> (</w:t>
      </w:r>
      <w:r w:rsidRPr="00A6650D">
        <w:rPr>
          <w:rFonts w:ascii="Cambria" w:hAnsi="Cambria"/>
          <w:sz w:val="22"/>
          <w:szCs w:val="22"/>
        </w:rPr>
        <w:t>http://validator.w3.org/</w:t>
      </w:r>
      <w:r>
        <w:rPr>
          <w:rFonts w:ascii="Cambria" w:hAnsi="Cambria"/>
          <w:sz w:val="22"/>
          <w:szCs w:val="22"/>
        </w:rPr>
        <w:t>).</w:t>
      </w:r>
    </w:p>
    <w:p w:rsidR="00E33374" w:rsidRDefault="00E33374" w:rsidP="00A6650D">
      <w:pPr>
        <w:pStyle w:val="Text"/>
        <w:numPr>
          <w:ilvl w:val="0"/>
          <w:numId w:val="17"/>
        </w:numPr>
        <w:spacing w:before="120" w:after="12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Проверьте таблицы стилей с помощью </w:t>
      </w:r>
      <w:proofErr w:type="spellStart"/>
      <w:r>
        <w:rPr>
          <w:rFonts w:ascii="Cambria" w:hAnsi="Cambria"/>
          <w:sz w:val="22"/>
          <w:szCs w:val="22"/>
        </w:rPr>
        <w:t>валидатора</w:t>
      </w:r>
      <w:proofErr w:type="spellEnd"/>
      <w:r>
        <w:rPr>
          <w:rFonts w:ascii="Cambria" w:hAnsi="Cambria"/>
          <w:sz w:val="22"/>
          <w:szCs w:val="22"/>
        </w:rPr>
        <w:t xml:space="preserve"> CSS </w:t>
      </w:r>
      <w:r>
        <w:rPr>
          <w:rFonts w:ascii="Cambria" w:hAnsi="Cambria"/>
        </w:rPr>
        <w:t>(</w:t>
      </w:r>
      <w:r w:rsidRPr="00504262">
        <w:rPr>
          <w:rFonts w:ascii="Cambria" w:hAnsi="Cambria"/>
        </w:rPr>
        <w:t>http://jigsaw.w3.org/css-validator/</w:t>
      </w:r>
      <w:r>
        <w:rPr>
          <w:rFonts w:ascii="Cambria" w:hAnsi="Cambria"/>
        </w:rPr>
        <w:t xml:space="preserve">). Используйте профиль </w:t>
      </w:r>
      <w:r>
        <w:rPr>
          <w:rFonts w:ascii="Cambria" w:hAnsi="Cambria"/>
          <w:lang w:val="en-US"/>
        </w:rPr>
        <w:t>CSS</w:t>
      </w:r>
      <w:r w:rsidRPr="00504262">
        <w:rPr>
          <w:rFonts w:ascii="Cambria" w:hAnsi="Cambria"/>
        </w:rPr>
        <w:t>3</w:t>
      </w:r>
      <w:r>
        <w:rPr>
          <w:rFonts w:ascii="Cambria" w:hAnsi="Cambria"/>
        </w:rPr>
        <w:t>.</w:t>
      </w:r>
    </w:p>
    <w:p w:rsidR="00897C94" w:rsidRPr="007D7669" w:rsidRDefault="00897C94" w:rsidP="00897C94">
      <w:pPr>
        <w:pStyle w:val="Text"/>
        <w:numPr>
          <w:ilvl w:val="0"/>
          <w:numId w:val="17"/>
        </w:numPr>
        <w:spacing w:before="120" w:after="120"/>
        <w:ind w:left="360"/>
        <w:rPr>
          <w:rFonts w:ascii="Cambria" w:hAnsi="Cambria"/>
          <w:sz w:val="22"/>
          <w:szCs w:val="22"/>
        </w:rPr>
      </w:pPr>
      <w:r w:rsidRPr="007D7669">
        <w:rPr>
          <w:rFonts w:ascii="Cambria" w:hAnsi="Cambria"/>
          <w:sz w:val="22"/>
          <w:szCs w:val="22"/>
        </w:rPr>
        <w:t>Покажите результаты выполненной работы преподавателю.</w:t>
      </w:r>
    </w:p>
    <w:p w:rsidR="00897C94" w:rsidRDefault="00897C94" w:rsidP="002369F5">
      <w:pPr>
        <w:pStyle w:val="1"/>
      </w:pPr>
      <w:r>
        <w:t>Вопросы для контроля</w:t>
      </w:r>
    </w:p>
    <w:p w:rsidR="007F7062" w:rsidRDefault="007F7062" w:rsidP="007F7062">
      <w:pPr>
        <w:pStyle w:val="Text"/>
        <w:numPr>
          <w:ilvl w:val="0"/>
          <w:numId w:val="20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В чём различие между блочными и строчными элементами?</w:t>
      </w:r>
    </w:p>
    <w:p w:rsidR="007F7062" w:rsidRDefault="007F7062" w:rsidP="007F7062">
      <w:pPr>
        <w:pStyle w:val="Text"/>
        <w:numPr>
          <w:ilvl w:val="0"/>
          <w:numId w:val="20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Какие блочные и строчные элементы вы знаете?</w:t>
      </w:r>
    </w:p>
    <w:p w:rsidR="00FF355B" w:rsidRDefault="007F7062" w:rsidP="007F7062">
      <w:pPr>
        <w:pStyle w:val="Text"/>
        <w:numPr>
          <w:ilvl w:val="0"/>
          <w:numId w:val="20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Что такое плавающий элемент?</w:t>
      </w:r>
    </w:p>
    <w:p w:rsidR="007F7062" w:rsidRDefault="007F7062" w:rsidP="007F7062">
      <w:pPr>
        <w:pStyle w:val="Text"/>
        <w:numPr>
          <w:ilvl w:val="0"/>
          <w:numId w:val="20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Что такое фиксированный элемент?</w:t>
      </w:r>
    </w:p>
    <w:p w:rsidR="007F7062" w:rsidRPr="007F7062" w:rsidRDefault="007F7062" w:rsidP="007F7062">
      <w:pPr>
        <w:pStyle w:val="Text"/>
        <w:numPr>
          <w:ilvl w:val="0"/>
          <w:numId w:val="20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Что такое абсолютно позиционированный элемент?</w:t>
      </w:r>
      <w:bookmarkStart w:id="1" w:name="_GoBack"/>
      <w:bookmarkEnd w:id="1"/>
    </w:p>
    <w:sectPr w:rsidR="007F7062" w:rsidRPr="007F7062" w:rsidSect="005D16B9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B649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863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926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4CCE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50237E"/>
    <w:lvl w:ilvl="0">
      <w:start w:val="1"/>
      <w:numFmt w:val="bullet"/>
      <w:pStyle w:val="5"/>
      <w:lvlText w:val="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A10F102"/>
    <w:lvl w:ilvl="0">
      <w:start w:val="1"/>
      <w:numFmt w:val="bullet"/>
      <w:pStyle w:val="4"/>
      <w:lvlText w:val="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A608732"/>
    <w:lvl w:ilvl="0">
      <w:start w:val="1"/>
      <w:numFmt w:val="bullet"/>
      <w:pStyle w:val="3"/>
      <w:lvlText w:val="o"/>
      <w:lvlJc w:val="left"/>
      <w:pPr>
        <w:tabs>
          <w:tab w:val="num" w:pos="926"/>
        </w:tabs>
        <w:ind w:left="926" w:hanging="360"/>
      </w:pPr>
      <w:rPr>
        <w:rFonts w:ascii="Courier New" w:hAnsi="Courier New" w:cs="Courier New" w:hint="default"/>
      </w:rPr>
    </w:lvl>
  </w:abstractNum>
  <w:abstractNum w:abstractNumId="7">
    <w:nsid w:val="FFFFFF83"/>
    <w:multiLevelType w:val="singleLevel"/>
    <w:tmpl w:val="0980D0B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240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04272C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2470BB4"/>
    <w:multiLevelType w:val="multilevel"/>
    <w:tmpl w:val="B2B42D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5F6EAC"/>
    <w:multiLevelType w:val="hybridMultilevel"/>
    <w:tmpl w:val="33780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594F61"/>
    <w:multiLevelType w:val="hybridMultilevel"/>
    <w:tmpl w:val="7216221A"/>
    <w:lvl w:ilvl="0" w:tplc="C4C8B078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3ACF4578"/>
    <w:multiLevelType w:val="singleLevel"/>
    <w:tmpl w:val="1A92CF1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4">
    <w:nsid w:val="3E10263C"/>
    <w:multiLevelType w:val="hybridMultilevel"/>
    <w:tmpl w:val="EBE07A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D9055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641F3D21"/>
    <w:multiLevelType w:val="hybridMultilevel"/>
    <w:tmpl w:val="9C027A5A"/>
    <w:lvl w:ilvl="0" w:tplc="CFCEBC36">
      <w:start w:val="1"/>
      <w:numFmt w:val="decimal"/>
      <w:lvlText w:val="%1."/>
      <w:lvlJc w:val="left"/>
      <w:pPr>
        <w:tabs>
          <w:tab w:val="num" w:pos="993"/>
        </w:tabs>
        <w:ind w:left="709" w:firstLine="284"/>
      </w:pPr>
      <w:rPr>
        <w:rFonts w:ascii="Times New Roman" w:hAnsi="Times New Roman" w:hint="default"/>
        <w:b w:val="0"/>
        <w:i w:val="0"/>
        <w:sz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E9E63E2"/>
    <w:multiLevelType w:val="hybridMultilevel"/>
    <w:tmpl w:val="2F7C30BC"/>
    <w:lvl w:ilvl="0" w:tplc="685C1E0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0B173A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98A690A"/>
    <w:multiLevelType w:val="hybridMultilevel"/>
    <w:tmpl w:val="9B8253AC"/>
    <w:lvl w:ilvl="0" w:tplc="685C1E0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8"/>
  </w:num>
  <w:num w:numId="16">
    <w:abstractNumId w:val="10"/>
  </w:num>
  <w:num w:numId="17">
    <w:abstractNumId w:val="17"/>
  </w:num>
  <w:num w:numId="18">
    <w:abstractNumId w:val="11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741FAA"/>
    <w:rsid w:val="00000666"/>
    <w:rsid w:val="00000CB3"/>
    <w:rsid w:val="0000162D"/>
    <w:rsid w:val="000169C3"/>
    <w:rsid w:val="00021E9C"/>
    <w:rsid w:val="00024368"/>
    <w:rsid w:val="00024D1D"/>
    <w:rsid w:val="00035343"/>
    <w:rsid w:val="000460A7"/>
    <w:rsid w:val="00054816"/>
    <w:rsid w:val="00061B43"/>
    <w:rsid w:val="00065B4D"/>
    <w:rsid w:val="000721A0"/>
    <w:rsid w:val="00076E8A"/>
    <w:rsid w:val="00080A6E"/>
    <w:rsid w:val="00096ACD"/>
    <w:rsid w:val="000974F7"/>
    <w:rsid w:val="000A039D"/>
    <w:rsid w:val="000A0C83"/>
    <w:rsid w:val="000A189B"/>
    <w:rsid w:val="000B1C45"/>
    <w:rsid w:val="000B56DC"/>
    <w:rsid w:val="000C2A0E"/>
    <w:rsid w:val="000C2B2F"/>
    <w:rsid w:val="000D220B"/>
    <w:rsid w:val="000D56F8"/>
    <w:rsid w:val="000E1965"/>
    <w:rsid w:val="000F0A5D"/>
    <w:rsid w:val="000F0C0F"/>
    <w:rsid w:val="000F1160"/>
    <w:rsid w:val="00113078"/>
    <w:rsid w:val="00117098"/>
    <w:rsid w:val="0012019D"/>
    <w:rsid w:val="001222EF"/>
    <w:rsid w:val="00122C4E"/>
    <w:rsid w:val="0012491D"/>
    <w:rsid w:val="0012592D"/>
    <w:rsid w:val="00127E1E"/>
    <w:rsid w:val="001360AD"/>
    <w:rsid w:val="001454F8"/>
    <w:rsid w:val="00145A2E"/>
    <w:rsid w:val="00157024"/>
    <w:rsid w:val="00165CBC"/>
    <w:rsid w:val="00175BE5"/>
    <w:rsid w:val="00180F79"/>
    <w:rsid w:val="00183787"/>
    <w:rsid w:val="001947E9"/>
    <w:rsid w:val="00196861"/>
    <w:rsid w:val="001A29CE"/>
    <w:rsid w:val="001A2B70"/>
    <w:rsid w:val="001B51DE"/>
    <w:rsid w:val="001B6F68"/>
    <w:rsid w:val="001C1269"/>
    <w:rsid w:val="001C1773"/>
    <w:rsid w:val="001D3CAA"/>
    <w:rsid w:val="001E0D31"/>
    <w:rsid w:val="001E20F9"/>
    <w:rsid w:val="001F4B7C"/>
    <w:rsid w:val="001F4CE7"/>
    <w:rsid w:val="002144C9"/>
    <w:rsid w:val="00214E43"/>
    <w:rsid w:val="00215775"/>
    <w:rsid w:val="00216304"/>
    <w:rsid w:val="0022274B"/>
    <w:rsid w:val="002250AF"/>
    <w:rsid w:val="00226331"/>
    <w:rsid w:val="002273FF"/>
    <w:rsid w:val="002369F5"/>
    <w:rsid w:val="0024560B"/>
    <w:rsid w:val="00251112"/>
    <w:rsid w:val="00252731"/>
    <w:rsid w:val="00254365"/>
    <w:rsid w:val="00267C75"/>
    <w:rsid w:val="00277994"/>
    <w:rsid w:val="002855D5"/>
    <w:rsid w:val="00291009"/>
    <w:rsid w:val="002926AC"/>
    <w:rsid w:val="00293667"/>
    <w:rsid w:val="002938E9"/>
    <w:rsid w:val="00295BFC"/>
    <w:rsid w:val="00296F30"/>
    <w:rsid w:val="002C0C8A"/>
    <w:rsid w:val="002C2EF3"/>
    <w:rsid w:val="002C4335"/>
    <w:rsid w:val="002E20F3"/>
    <w:rsid w:val="002E6A99"/>
    <w:rsid w:val="002F0AFF"/>
    <w:rsid w:val="002F0FBD"/>
    <w:rsid w:val="002F3DAD"/>
    <w:rsid w:val="003023EA"/>
    <w:rsid w:val="003027C0"/>
    <w:rsid w:val="003157FF"/>
    <w:rsid w:val="00315810"/>
    <w:rsid w:val="003227CE"/>
    <w:rsid w:val="00323C51"/>
    <w:rsid w:val="0034238B"/>
    <w:rsid w:val="00352837"/>
    <w:rsid w:val="00353A59"/>
    <w:rsid w:val="00366FB4"/>
    <w:rsid w:val="003747DA"/>
    <w:rsid w:val="00376EF1"/>
    <w:rsid w:val="00382207"/>
    <w:rsid w:val="00386368"/>
    <w:rsid w:val="00386766"/>
    <w:rsid w:val="003877FC"/>
    <w:rsid w:val="003971C4"/>
    <w:rsid w:val="003B3761"/>
    <w:rsid w:val="003B5692"/>
    <w:rsid w:val="003C1AB2"/>
    <w:rsid w:val="003D7033"/>
    <w:rsid w:val="003E3D16"/>
    <w:rsid w:val="003F09D3"/>
    <w:rsid w:val="003F7757"/>
    <w:rsid w:val="00400CD7"/>
    <w:rsid w:val="004119F0"/>
    <w:rsid w:val="00411DE3"/>
    <w:rsid w:val="004156C9"/>
    <w:rsid w:val="0042059E"/>
    <w:rsid w:val="00420A3C"/>
    <w:rsid w:val="004221A7"/>
    <w:rsid w:val="00423F34"/>
    <w:rsid w:val="00427836"/>
    <w:rsid w:val="004316A4"/>
    <w:rsid w:val="0043335E"/>
    <w:rsid w:val="00440207"/>
    <w:rsid w:val="00442656"/>
    <w:rsid w:val="004434CD"/>
    <w:rsid w:val="00444A72"/>
    <w:rsid w:val="00445033"/>
    <w:rsid w:val="00445A3C"/>
    <w:rsid w:val="00446631"/>
    <w:rsid w:val="00452984"/>
    <w:rsid w:val="00453E86"/>
    <w:rsid w:val="004701FA"/>
    <w:rsid w:val="00473AD3"/>
    <w:rsid w:val="00486FEE"/>
    <w:rsid w:val="00487536"/>
    <w:rsid w:val="0049154D"/>
    <w:rsid w:val="004923AB"/>
    <w:rsid w:val="004A01D2"/>
    <w:rsid w:val="004C0501"/>
    <w:rsid w:val="004C2ABF"/>
    <w:rsid w:val="004C7BED"/>
    <w:rsid w:val="004E2DB4"/>
    <w:rsid w:val="005024DA"/>
    <w:rsid w:val="00504FA7"/>
    <w:rsid w:val="0051075B"/>
    <w:rsid w:val="00510FF2"/>
    <w:rsid w:val="005156B4"/>
    <w:rsid w:val="0052658D"/>
    <w:rsid w:val="00532975"/>
    <w:rsid w:val="0054085A"/>
    <w:rsid w:val="00547135"/>
    <w:rsid w:val="0055076E"/>
    <w:rsid w:val="005525DA"/>
    <w:rsid w:val="00555B2C"/>
    <w:rsid w:val="00557FFE"/>
    <w:rsid w:val="00573929"/>
    <w:rsid w:val="00574774"/>
    <w:rsid w:val="005759AA"/>
    <w:rsid w:val="00575CB8"/>
    <w:rsid w:val="00576CE3"/>
    <w:rsid w:val="0059029F"/>
    <w:rsid w:val="00595B98"/>
    <w:rsid w:val="005A03E4"/>
    <w:rsid w:val="005A1B13"/>
    <w:rsid w:val="005A25BA"/>
    <w:rsid w:val="005A6663"/>
    <w:rsid w:val="005A68BD"/>
    <w:rsid w:val="005B18A4"/>
    <w:rsid w:val="005B3195"/>
    <w:rsid w:val="005B7B7A"/>
    <w:rsid w:val="005C3B6B"/>
    <w:rsid w:val="005C5E11"/>
    <w:rsid w:val="005D16B9"/>
    <w:rsid w:val="005D22BC"/>
    <w:rsid w:val="005E53A3"/>
    <w:rsid w:val="005E6693"/>
    <w:rsid w:val="005E6F68"/>
    <w:rsid w:val="005F3510"/>
    <w:rsid w:val="005F4F4F"/>
    <w:rsid w:val="0060442C"/>
    <w:rsid w:val="00605270"/>
    <w:rsid w:val="006059C8"/>
    <w:rsid w:val="006078BA"/>
    <w:rsid w:val="00614FDA"/>
    <w:rsid w:val="006174D0"/>
    <w:rsid w:val="00617CD1"/>
    <w:rsid w:val="00620544"/>
    <w:rsid w:val="00621811"/>
    <w:rsid w:val="006263E3"/>
    <w:rsid w:val="006425F3"/>
    <w:rsid w:val="00642A86"/>
    <w:rsid w:val="0064327E"/>
    <w:rsid w:val="00651E93"/>
    <w:rsid w:val="006530B6"/>
    <w:rsid w:val="00655A39"/>
    <w:rsid w:val="00655E0B"/>
    <w:rsid w:val="0065674C"/>
    <w:rsid w:val="00657C1C"/>
    <w:rsid w:val="00663CF7"/>
    <w:rsid w:val="00677502"/>
    <w:rsid w:val="00677B2B"/>
    <w:rsid w:val="006848F1"/>
    <w:rsid w:val="00686018"/>
    <w:rsid w:val="00690254"/>
    <w:rsid w:val="00693267"/>
    <w:rsid w:val="00696F67"/>
    <w:rsid w:val="0069717E"/>
    <w:rsid w:val="006A7133"/>
    <w:rsid w:val="006A7678"/>
    <w:rsid w:val="006B0270"/>
    <w:rsid w:val="006B07D5"/>
    <w:rsid w:val="006B148C"/>
    <w:rsid w:val="006D34CF"/>
    <w:rsid w:val="006D6C7A"/>
    <w:rsid w:val="006E0561"/>
    <w:rsid w:val="006E3422"/>
    <w:rsid w:val="006E50B4"/>
    <w:rsid w:val="006F43C0"/>
    <w:rsid w:val="006F5E3B"/>
    <w:rsid w:val="00700627"/>
    <w:rsid w:val="00701812"/>
    <w:rsid w:val="00706C5F"/>
    <w:rsid w:val="0070714B"/>
    <w:rsid w:val="007125CD"/>
    <w:rsid w:val="00722498"/>
    <w:rsid w:val="00722E4C"/>
    <w:rsid w:val="00723860"/>
    <w:rsid w:val="0073245B"/>
    <w:rsid w:val="00732FA9"/>
    <w:rsid w:val="007374D9"/>
    <w:rsid w:val="00737A19"/>
    <w:rsid w:val="00741FAA"/>
    <w:rsid w:val="007431A6"/>
    <w:rsid w:val="00745A1F"/>
    <w:rsid w:val="00756058"/>
    <w:rsid w:val="007609FD"/>
    <w:rsid w:val="0076142C"/>
    <w:rsid w:val="00761502"/>
    <w:rsid w:val="00762C8F"/>
    <w:rsid w:val="00765452"/>
    <w:rsid w:val="0077134D"/>
    <w:rsid w:val="00771F77"/>
    <w:rsid w:val="00773E5A"/>
    <w:rsid w:val="00775B30"/>
    <w:rsid w:val="00776E59"/>
    <w:rsid w:val="007813B3"/>
    <w:rsid w:val="00783348"/>
    <w:rsid w:val="00784C1A"/>
    <w:rsid w:val="0078679A"/>
    <w:rsid w:val="00790A8B"/>
    <w:rsid w:val="00791792"/>
    <w:rsid w:val="007924DD"/>
    <w:rsid w:val="0079270D"/>
    <w:rsid w:val="0079544F"/>
    <w:rsid w:val="00795B95"/>
    <w:rsid w:val="007A0179"/>
    <w:rsid w:val="007A79ED"/>
    <w:rsid w:val="007B041D"/>
    <w:rsid w:val="007B05DD"/>
    <w:rsid w:val="007B5813"/>
    <w:rsid w:val="007C12BB"/>
    <w:rsid w:val="007C5399"/>
    <w:rsid w:val="007C7CAF"/>
    <w:rsid w:val="007D192C"/>
    <w:rsid w:val="007D362E"/>
    <w:rsid w:val="007D5286"/>
    <w:rsid w:val="007D7669"/>
    <w:rsid w:val="007F160D"/>
    <w:rsid w:val="007F6D2C"/>
    <w:rsid w:val="007F7062"/>
    <w:rsid w:val="00811079"/>
    <w:rsid w:val="0081585A"/>
    <w:rsid w:val="008167F8"/>
    <w:rsid w:val="00831169"/>
    <w:rsid w:val="00831A17"/>
    <w:rsid w:val="0083286B"/>
    <w:rsid w:val="008434C3"/>
    <w:rsid w:val="00856894"/>
    <w:rsid w:val="00861461"/>
    <w:rsid w:val="00866FD3"/>
    <w:rsid w:val="00871927"/>
    <w:rsid w:val="00875842"/>
    <w:rsid w:val="008770B7"/>
    <w:rsid w:val="00881374"/>
    <w:rsid w:val="00887A8A"/>
    <w:rsid w:val="00897C94"/>
    <w:rsid w:val="008B0C04"/>
    <w:rsid w:val="008B1057"/>
    <w:rsid w:val="008B22A0"/>
    <w:rsid w:val="008D3D01"/>
    <w:rsid w:val="008E35FA"/>
    <w:rsid w:val="008F5C53"/>
    <w:rsid w:val="00906F75"/>
    <w:rsid w:val="009075CF"/>
    <w:rsid w:val="00907AEF"/>
    <w:rsid w:val="00910A34"/>
    <w:rsid w:val="00914AD0"/>
    <w:rsid w:val="00924260"/>
    <w:rsid w:val="00924305"/>
    <w:rsid w:val="009244BE"/>
    <w:rsid w:val="009412A0"/>
    <w:rsid w:val="009466A2"/>
    <w:rsid w:val="0095103D"/>
    <w:rsid w:val="0095152F"/>
    <w:rsid w:val="00952499"/>
    <w:rsid w:val="00961D55"/>
    <w:rsid w:val="009702F4"/>
    <w:rsid w:val="00974469"/>
    <w:rsid w:val="00980808"/>
    <w:rsid w:val="0099470B"/>
    <w:rsid w:val="009A244F"/>
    <w:rsid w:val="009B0F21"/>
    <w:rsid w:val="009B5FB7"/>
    <w:rsid w:val="009C15E7"/>
    <w:rsid w:val="009C1D21"/>
    <w:rsid w:val="009D17DE"/>
    <w:rsid w:val="009D330C"/>
    <w:rsid w:val="009D41EC"/>
    <w:rsid w:val="009D7370"/>
    <w:rsid w:val="009D73B8"/>
    <w:rsid w:val="009E3579"/>
    <w:rsid w:val="009F2450"/>
    <w:rsid w:val="009F5106"/>
    <w:rsid w:val="009F541B"/>
    <w:rsid w:val="00A00148"/>
    <w:rsid w:val="00A006B2"/>
    <w:rsid w:val="00A03B8F"/>
    <w:rsid w:val="00A10306"/>
    <w:rsid w:val="00A1113D"/>
    <w:rsid w:val="00A12553"/>
    <w:rsid w:val="00A14F22"/>
    <w:rsid w:val="00A26B7A"/>
    <w:rsid w:val="00A26D08"/>
    <w:rsid w:val="00A26D63"/>
    <w:rsid w:val="00A33048"/>
    <w:rsid w:val="00A3336A"/>
    <w:rsid w:val="00A33782"/>
    <w:rsid w:val="00A35900"/>
    <w:rsid w:val="00A411E3"/>
    <w:rsid w:val="00A43F72"/>
    <w:rsid w:val="00A6650D"/>
    <w:rsid w:val="00A67DA2"/>
    <w:rsid w:val="00A72AD2"/>
    <w:rsid w:val="00A7351F"/>
    <w:rsid w:val="00A94FD5"/>
    <w:rsid w:val="00A97DD4"/>
    <w:rsid w:val="00AA0037"/>
    <w:rsid w:val="00AB3597"/>
    <w:rsid w:val="00AB6DC0"/>
    <w:rsid w:val="00AE2214"/>
    <w:rsid w:val="00AE30D3"/>
    <w:rsid w:val="00AF55DD"/>
    <w:rsid w:val="00B00BC1"/>
    <w:rsid w:val="00B105C6"/>
    <w:rsid w:val="00B20576"/>
    <w:rsid w:val="00B20E26"/>
    <w:rsid w:val="00B2123A"/>
    <w:rsid w:val="00B22E13"/>
    <w:rsid w:val="00B24DC2"/>
    <w:rsid w:val="00B33C03"/>
    <w:rsid w:val="00B340B7"/>
    <w:rsid w:val="00B35D97"/>
    <w:rsid w:val="00B37E76"/>
    <w:rsid w:val="00B435BC"/>
    <w:rsid w:val="00B53A9A"/>
    <w:rsid w:val="00B736FA"/>
    <w:rsid w:val="00B83DC6"/>
    <w:rsid w:val="00B843F4"/>
    <w:rsid w:val="00B85AF0"/>
    <w:rsid w:val="00BA1978"/>
    <w:rsid w:val="00BA47A7"/>
    <w:rsid w:val="00BA50F6"/>
    <w:rsid w:val="00BA6223"/>
    <w:rsid w:val="00BA662B"/>
    <w:rsid w:val="00BB2FC9"/>
    <w:rsid w:val="00BB4912"/>
    <w:rsid w:val="00BC214E"/>
    <w:rsid w:val="00BC35AA"/>
    <w:rsid w:val="00BC3DFB"/>
    <w:rsid w:val="00BC51A1"/>
    <w:rsid w:val="00BC582D"/>
    <w:rsid w:val="00BD6929"/>
    <w:rsid w:val="00BE2D27"/>
    <w:rsid w:val="00BF06D2"/>
    <w:rsid w:val="00BF1149"/>
    <w:rsid w:val="00BF27E0"/>
    <w:rsid w:val="00BF7CA2"/>
    <w:rsid w:val="00C000FD"/>
    <w:rsid w:val="00C006E8"/>
    <w:rsid w:val="00C12760"/>
    <w:rsid w:val="00C16552"/>
    <w:rsid w:val="00C20E09"/>
    <w:rsid w:val="00C2379E"/>
    <w:rsid w:val="00C24967"/>
    <w:rsid w:val="00C30350"/>
    <w:rsid w:val="00C325E5"/>
    <w:rsid w:val="00C35FBE"/>
    <w:rsid w:val="00C37C6E"/>
    <w:rsid w:val="00C42023"/>
    <w:rsid w:val="00C501A8"/>
    <w:rsid w:val="00C567D6"/>
    <w:rsid w:val="00C6534C"/>
    <w:rsid w:val="00C67728"/>
    <w:rsid w:val="00C679C1"/>
    <w:rsid w:val="00C772C9"/>
    <w:rsid w:val="00C842D6"/>
    <w:rsid w:val="00C84FD1"/>
    <w:rsid w:val="00C94C04"/>
    <w:rsid w:val="00CA0F89"/>
    <w:rsid w:val="00CA1F9A"/>
    <w:rsid w:val="00CA6215"/>
    <w:rsid w:val="00CA683B"/>
    <w:rsid w:val="00CA77B9"/>
    <w:rsid w:val="00CB651C"/>
    <w:rsid w:val="00CC031B"/>
    <w:rsid w:val="00CC31C4"/>
    <w:rsid w:val="00CC7364"/>
    <w:rsid w:val="00CD3880"/>
    <w:rsid w:val="00CE03EB"/>
    <w:rsid w:val="00CF01D9"/>
    <w:rsid w:val="00CF7E4D"/>
    <w:rsid w:val="00D00404"/>
    <w:rsid w:val="00D07635"/>
    <w:rsid w:val="00D14859"/>
    <w:rsid w:val="00D277E7"/>
    <w:rsid w:val="00D32850"/>
    <w:rsid w:val="00D36B95"/>
    <w:rsid w:val="00D450B5"/>
    <w:rsid w:val="00D567DB"/>
    <w:rsid w:val="00D5738A"/>
    <w:rsid w:val="00D6025D"/>
    <w:rsid w:val="00D60DF5"/>
    <w:rsid w:val="00D633C0"/>
    <w:rsid w:val="00D7526B"/>
    <w:rsid w:val="00D830A8"/>
    <w:rsid w:val="00D90432"/>
    <w:rsid w:val="00D979AF"/>
    <w:rsid w:val="00DA1507"/>
    <w:rsid w:val="00DA25CF"/>
    <w:rsid w:val="00DA488B"/>
    <w:rsid w:val="00DB0395"/>
    <w:rsid w:val="00DB3F56"/>
    <w:rsid w:val="00DC0EE0"/>
    <w:rsid w:val="00DD2527"/>
    <w:rsid w:val="00DD3638"/>
    <w:rsid w:val="00DD3CE8"/>
    <w:rsid w:val="00DE4AF7"/>
    <w:rsid w:val="00DF0691"/>
    <w:rsid w:val="00DF0C88"/>
    <w:rsid w:val="00E02CEC"/>
    <w:rsid w:val="00E02F6F"/>
    <w:rsid w:val="00E14354"/>
    <w:rsid w:val="00E33374"/>
    <w:rsid w:val="00E34EF5"/>
    <w:rsid w:val="00E35A69"/>
    <w:rsid w:val="00E407D6"/>
    <w:rsid w:val="00E513ED"/>
    <w:rsid w:val="00E52C29"/>
    <w:rsid w:val="00E61598"/>
    <w:rsid w:val="00E779B2"/>
    <w:rsid w:val="00E82553"/>
    <w:rsid w:val="00E927E7"/>
    <w:rsid w:val="00E9537C"/>
    <w:rsid w:val="00E970F8"/>
    <w:rsid w:val="00EA075A"/>
    <w:rsid w:val="00EA1574"/>
    <w:rsid w:val="00ED3D68"/>
    <w:rsid w:val="00EE0692"/>
    <w:rsid w:val="00EE1C5F"/>
    <w:rsid w:val="00EE5354"/>
    <w:rsid w:val="00EF6586"/>
    <w:rsid w:val="00F00178"/>
    <w:rsid w:val="00F13021"/>
    <w:rsid w:val="00F13F31"/>
    <w:rsid w:val="00F15A29"/>
    <w:rsid w:val="00F15E0B"/>
    <w:rsid w:val="00F36405"/>
    <w:rsid w:val="00F37FE4"/>
    <w:rsid w:val="00F44683"/>
    <w:rsid w:val="00F60F77"/>
    <w:rsid w:val="00F62187"/>
    <w:rsid w:val="00F62EAA"/>
    <w:rsid w:val="00F653CF"/>
    <w:rsid w:val="00F80DD4"/>
    <w:rsid w:val="00F87217"/>
    <w:rsid w:val="00F87E0D"/>
    <w:rsid w:val="00F931D1"/>
    <w:rsid w:val="00F9350B"/>
    <w:rsid w:val="00F9465B"/>
    <w:rsid w:val="00FA514B"/>
    <w:rsid w:val="00FA5A6F"/>
    <w:rsid w:val="00FB1710"/>
    <w:rsid w:val="00FB2490"/>
    <w:rsid w:val="00FB4568"/>
    <w:rsid w:val="00FB6BAF"/>
    <w:rsid w:val="00FC041B"/>
    <w:rsid w:val="00FC0A70"/>
    <w:rsid w:val="00FC3B15"/>
    <w:rsid w:val="00FD01E6"/>
    <w:rsid w:val="00FD5530"/>
    <w:rsid w:val="00FD58F3"/>
    <w:rsid w:val="00FE3317"/>
    <w:rsid w:val="00FE3EF2"/>
    <w:rsid w:val="00FF355B"/>
    <w:rsid w:val="00FF3689"/>
    <w:rsid w:val="00FF4120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35FBE"/>
    <w:pPr>
      <w:ind w:firstLine="720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0"/>
    <w:next w:val="Text"/>
    <w:qFormat/>
    <w:rsid w:val="002369F5"/>
    <w:pPr>
      <w:keepNext/>
      <w:keepLines/>
      <w:numPr>
        <w:numId w:val="16"/>
      </w:numPr>
      <w:suppressAutoHyphens/>
      <w:spacing w:before="360" w:after="240"/>
      <w:jc w:val="left"/>
      <w:outlineLvl w:val="0"/>
    </w:pPr>
    <w:rPr>
      <w:rFonts w:asciiTheme="majorHAnsi" w:hAnsiTheme="majorHAnsi" w:cs="Arial"/>
      <w:b/>
      <w:bCs/>
      <w:i/>
      <w:kern w:val="32"/>
      <w:sz w:val="28"/>
      <w:szCs w:val="28"/>
    </w:rPr>
  </w:style>
  <w:style w:type="paragraph" w:styleId="20">
    <w:name w:val="heading 2"/>
    <w:basedOn w:val="a0"/>
    <w:next w:val="a1"/>
    <w:qFormat/>
    <w:rsid w:val="00856894"/>
    <w:pPr>
      <w:keepNext/>
      <w:keepLines/>
      <w:numPr>
        <w:ilvl w:val="1"/>
        <w:numId w:val="14"/>
      </w:numPr>
      <w:suppressAutoHyphens/>
      <w:spacing w:before="180" w:after="60"/>
      <w:contextualSpacing/>
      <w:jc w:val="center"/>
      <w:outlineLvl w:val="1"/>
    </w:pPr>
    <w:rPr>
      <w:rFonts w:ascii="Arial" w:hAnsi="Arial" w:cs="Arial"/>
      <w:b/>
      <w:bCs/>
      <w:i/>
      <w:iCs/>
      <w:color w:val="003399"/>
      <w:sz w:val="36"/>
      <w:szCs w:val="32"/>
    </w:rPr>
  </w:style>
  <w:style w:type="paragraph" w:styleId="30">
    <w:name w:val="heading 3"/>
    <w:basedOn w:val="a0"/>
    <w:next w:val="a1"/>
    <w:qFormat/>
    <w:rsid w:val="00856894"/>
    <w:pPr>
      <w:keepNext/>
      <w:keepLines/>
      <w:numPr>
        <w:ilvl w:val="2"/>
        <w:numId w:val="14"/>
      </w:numPr>
      <w:spacing w:before="180" w:after="60"/>
      <w:contextualSpacing/>
      <w:jc w:val="center"/>
      <w:outlineLvl w:val="2"/>
    </w:pPr>
    <w:rPr>
      <w:rFonts w:ascii="Arial" w:hAnsi="Arial" w:cs="Arial"/>
      <w:b/>
      <w:bCs/>
      <w:color w:val="003399"/>
      <w:sz w:val="32"/>
      <w:szCs w:val="26"/>
    </w:rPr>
  </w:style>
  <w:style w:type="paragraph" w:styleId="40">
    <w:name w:val="heading 4"/>
    <w:basedOn w:val="a0"/>
    <w:next w:val="a1"/>
    <w:qFormat/>
    <w:rsid w:val="00856894"/>
    <w:pPr>
      <w:keepNext/>
      <w:keepLines/>
      <w:numPr>
        <w:ilvl w:val="3"/>
        <w:numId w:val="14"/>
      </w:numPr>
      <w:spacing w:before="180" w:after="60"/>
      <w:contextualSpacing/>
      <w:outlineLvl w:val="3"/>
    </w:pPr>
    <w:rPr>
      <w:rFonts w:ascii="Arial" w:hAnsi="Arial"/>
      <w:b/>
      <w:bCs/>
      <w:color w:val="003399"/>
      <w:sz w:val="28"/>
      <w:szCs w:val="28"/>
    </w:rPr>
  </w:style>
  <w:style w:type="paragraph" w:styleId="50">
    <w:name w:val="heading 5"/>
    <w:basedOn w:val="a0"/>
    <w:next w:val="a1"/>
    <w:qFormat/>
    <w:rsid w:val="00A14F22"/>
    <w:pPr>
      <w:keepNext/>
      <w:keepLines/>
      <w:numPr>
        <w:ilvl w:val="4"/>
        <w:numId w:val="14"/>
      </w:numPr>
      <w:spacing w:before="180" w:after="60"/>
      <w:outlineLvl w:val="4"/>
    </w:pPr>
    <w:rPr>
      <w:rFonts w:ascii="Arial" w:hAnsi="Arial"/>
      <w:b/>
      <w:bCs/>
      <w:i/>
      <w:iCs/>
      <w:color w:val="003399"/>
      <w:sz w:val="28"/>
      <w:szCs w:val="28"/>
    </w:rPr>
  </w:style>
  <w:style w:type="paragraph" w:styleId="6">
    <w:name w:val="heading 6"/>
    <w:basedOn w:val="a0"/>
    <w:next w:val="a1"/>
    <w:qFormat/>
    <w:rsid w:val="00A14F22"/>
    <w:pPr>
      <w:keepNext/>
      <w:keepLines/>
      <w:numPr>
        <w:ilvl w:val="5"/>
        <w:numId w:val="14"/>
      </w:numPr>
      <w:spacing w:before="180" w:after="60"/>
      <w:outlineLvl w:val="5"/>
    </w:pPr>
    <w:rPr>
      <w:rFonts w:ascii="Arial" w:hAnsi="Arial"/>
      <w:b/>
      <w:bCs/>
      <w:i/>
      <w:color w:val="003399"/>
      <w:szCs w:val="22"/>
    </w:rPr>
  </w:style>
  <w:style w:type="paragraph" w:styleId="7">
    <w:name w:val="heading 7"/>
    <w:basedOn w:val="a0"/>
    <w:next w:val="a0"/>
    <w:qFormat/>
    <w:rsid w:val="00A14F22"/>
    <w:pPr>
      <w:keepNext/>
      <w:keepLines/>
      <w:numPr>
        <w:ilvl w:val="6"/>
        <w:numId w:val="14"/>
      </w:numPr>
      <w:spacing w:before="240" w:after="60"/>
      <w:outlineLvl w:val="6"/>
    </w:pPr>
    <w:rPr>
      <w:rFonts w:ascii="Arial" w:hAnsi="Arial"/>
      <w:i/>
      <w:color w:val="003399"/>
    </w:rPr>
  </w:style>
  <w:style w:type="paragraph" w:styleId="8">
    <w:name w:val="heading 8"/>
    <w:basedOn w:val="a0"/>
    <w:next w:val="a0"/>
    <w:link w:val="80"/>
    <w:semiHidden/>
    <w:unhideWhenUsed/>
    <w:qFormat/>
    <w:rsid w:val="00C24967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C24967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">
    <w:name w:val="Text"/>
    <w:basedOn w:val="a0"/>
    <w:rsid w:val="00AB6DC0"/>
    <w:pPr>
      <w:spacing w:before="60" w:after="60"/>
      <w:ind w:firstLine="709"/>
    </w:pPr>
  </w:style>
  <w:style w:type="character" w:styleId="a5">
    <w:name w:val="Hyperlink"/>
    <w:basedOn w:val="a2"/>
    <w:rsid w:val="00A14F22"/>
    <w:rPr>
      <w:rFonts w:ascii="Courier New" w:hAnsi="Courier New"/>
      <w:color w:val="0000FF"/>
      <w:u w:val="single"/>
    </w:rPr>
  </w:style>
  <w:style w:type="paragraph" w:customStyle="1" w:styleId="Code">
    <w:name w:val="Code"/>
    <w:basedOn w:val="a0"/>
    <w:rsid w:val="009244BE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D2"/>
      <w:ind w:left="62" w:right="62"/>
    </w:pPr>
    <w:rPr>
      <w:rFonts w:ascii="Courier New" w:hAnsi="Courier New"/>
      <w:sz w:val="22"/>
      <w:szCs w:val="22"/>
    </w:rPr>
  </w:style>
  <w:style w:type="paragraph" w:customStyle="1" w:styleId="a6">
    <w:name w:val="Заметка"/>
    <w:basedOn w:val="a7"/>
    <w:rsid w:val="003F09D3"/>
    <w:pPr>
      <w:pBdr>
        <w:left w:val="single" w:sz="12" w:space="4" w:color="auto"/>
      </w:pBdr>
      <w:ind w:left="709"/>
    </w:pPr>
  </w:style>
  <w:style w:type="paragraph" w:customStyle="1" w:styleId="a8">
    <w:name w:val="Заголовок заметки"/>
    <w:basedOn w:val="a6"/>
    <w:next w:val="a6"/>
    <w:rsid w:val="003F09D3"/>
    <w:pPr>
      <w:spacing w:before="60" w:after="60"/>
    </w:pPr>
    <w:rPr>
      <w:b/>
    </w:rPr>
  </w:style>
  <w:style w:type="paragraph" w:styleId="a">
    <w:name w:val="List Bullet"/>
    <w:basedOn w:val="a0"/>
    <w:rsid w:val="003F09D3"/>
    <w:pPr>
      <w:numPr>
        <w:numId w:val="1"/>
      </w:numPr>
    </w:pPr>
  </w:style>
  <w:style w:type="paragraph" w:styleId="a7">
    <w:name w:val="Normal Indent"/>
    <w:basedOn w:val="a0"/>
    <w:rsid w:val="00A14F22"/>
    <w:pPr>
      <w:ind w:left="708"/>
    </w:pPr>
  </w:style>
  <w:style w:type="paragraph" w:styleId="2">
    <w:name w:val="List Bullet 2"/>
    <w:basedOn w:val="a0"/>
    <w:rsid w:val="003F09D3"/>
    <w:pPr>
      <w:numPr>
        <w:numId w:val="2"/>
      </w:numPr>
    </w:pPr>
  </w:style>
  <w:style w:type="paragraph" w:styleId="3">
    <w:name w:val="List Bullet 3"/>
    <w:basedOn w:val="a0"/>
    <w:rsid w:val="003F09D3"/>
    <w:pPr>
      <w:numPr>
        <w:numId w:val="3"/>
      </w:numPr>
    </w:pPr>
  </w:style>
  <w:style w:type="paragraph" w:styleId="4">
    <w:name w:val="List Bullet 4"/>
    <w:basedOn w:val="a0"/>
    <w:rsid w:val="003F09D3"/>
    <w:pPr>
      <w:numPr>
        <w:numId w:val="4"/>
      </w:numPr>
    </w:pPr>
  </w:style>
  <w:style w:type="paragraph" w:styleId="5">
    <w:name w:val="List Bullet 5"/>
    <w:basedOn w:val="a0"/>
    <w:rsid w:val="00445033"/>
    <w:pPr>
      <w:numPr>
        <w:numId w:val="5"/>
      </w:numPr>
    </w:pPr>
  </w:style>
  <w:style w:type="paragraph" w:styleId="a1">
    <w:name w:val="Plain Text"/>
    <w:basedOn w:val="Text"/>
    <w:rsid w:val="00445033"/>
    <w:rPr>
      <w:rFonts w:cs="Courier New"/>
      <w:szCs w:val="20"/>
    </w:rPr>
  </w:style>
  <w:style w:type="paragraph" w:customStyle="1" w:styleId="a9">
    <w:name w:val="Рис"/>
    <w:basedOn w:val="Text"/>
    <w:next w:val="Text"/>
    <w:rsid w:val="00293667"/>
    <w:pPr>
      <w:keepNext/>
      <w:keepLines/>
      <w:suppressAutoHyphens/>
      <w:spacing w:after="180"/>
      <w:ind w:firstLine="0"/>
      <w:jc w:val="center"/>
    </w:pPr>
  </w:style>
  <w:style w:type="table" w:styleId="aa">
    <w:name w:val="Table Grid"/>
    <w:basedOn w:val="a3"/>
    <w:rsid w:val="00773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0"/>
    <w:next w:val="a0"/>
    <w:link w:val="ac"/>
    <w:qFormat/>
    <w:rsid w:val="002369F5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mallCaps/>
      <w:shadow/>
      <w:spacing w:val="5"/>
      <w:kern w:val="28"/>
      <w:sz w:val="40"/>
      <w:szCs w:val="40"/>
      <w:lang w:eastAsia="en-US"/>
    </w:rPr>
  </w:style>
  <w:style w:type="character" w:customStyle="1" w:styleId="ac">
    <w:name w:val="Название Знак"/>
    <w:basedOn w:val="a2"/>
    <w:link w:val="ab"/>
    <w:rsid w:val="002369F5"/>
    <w:rPr>
      <w:rFonts w:asciiTheme="majorHAnsi" w:eastAsiaTheme="majorEastAsia" w:hAnsiTheme="majorHAnsi" w:cstheme="majorBidi"/>
      <w:b/>
      <w:smallCaps/>
      <w:shadow/>
      <w:spacing w:val="5"/>
      <w:kern w:val="28"/>
      <w:sz w:val="40"/>
      <w:szCs w:val="40"/>
      <w:lang w:val="ru-RU" w:eastAsia="en-US"/>
    </w:rPr>
  </w:style>
  <w:style w:type="paragraph" w:styleId="ad">
    <w:name w:val="caption"/>
    <w:basedOn w:val="a0"/>
    <w:next w:val="a0"/>
    <w:unhideWhenUsed/>
    <w:qFormat/>
    <w:rsid w:val="003023EA"/>
    <w:pPr>
      <w:spacing w:before="120" w:after="120"/>
      <w:ind w:firstLine="0"/>
      <w:jc w:val="center"/>
    </w:pPr>
    <w:rPr>
      <w:b/>
      <w:bCs/>
      <w:sz w:val="20"/>
      <w:szCs w:val="20"/>
    </w:rPr>
  </w:style>
  <w:style w:type="paragraph" w:styleId="ae">
    <w:name w:val="List Paragraph"/>
    <w:basedOn w:val="a0"/>
    <w:uiPriority w:val="34"/>
    <w:qFormat/>
    <w:rsid w:val="00252731"/>
    <w:pPr>
      <w:ind w:left="720"/>
      <w:contextualSpacing/>
    </w:pPr>
  </w:style>
  <w:style w:type="character" w:styleId="af">
    <w:name w:val="Strong"/>
    <w:basedOn w:val="a2"/>
    <w:qFormat/>
    <w:rsid w:val="00252731"/>
    <w:rPr>
      <w:b/>
      <w:bCs/>
    </w:rPr>
  </w:style>
  <w:style w:type="paragraph" w:styleId="af0">
    <w:name w:val="Balloon Text"/>
    <w:basedOn w:val="a0"/>
    <w:link w:val="af1"/>
    <w:rsid w:val="00E513E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E513ED"/>
    <w:rPr>
      <w:rFonts w:ascii="Tahoma" w:hAnsi="Tahoma" w:cs="Tahoma"/>
      <w:sz w:val="16"/>
      <w:szCs w:val="16"/>
      <w:lang w:val="ru-RU" w:eastAsia="ru-RU"/>
    </w:rPr>
  </w:style>
  <w:style w:type="paragraph" w:styleId="10">
    <w:name w:val="toc 1"/>
    <w:basedOn w:val="a0"/>
    <w:next w:val="a0"/>
    <w:autoRedefine/>
    <w:rsid w:val="00C24967"/>
    <w:rPr>
      <w:sz w:val="30"/>
      <w:szCs w:val="20"/>
      <w:lang w:eastAsia="en-US"/>
    </w:rPr>
  </w:style>
  <w:style w:type="character" w:customStyle="1" w:styleId="80">
    <w:name w:val="Заголовок 8 Знак"/>
    <w:basedOn w:val="a2"/>
    <w:link w:val="8"/>
    <w:semiHidden/>
    <w:rsid w:val="00C24967"/>
    <w:rPr>
      <w:rFonts w:asciiTheme="majorHAnsi" w:eastAsiaTheme="majorEastAsia" w:hAnsiTheme="majorHAnsi" w:cstheme="majorBidi"/>
      <w:color w:val="404040" w:themeColor="text1" w:themeTint="BF"/>
      <w:lang w:val="ru-RU" w:eastAsia="ru-RU"/>
    </w:rPr>
  </w:style>
  <w:style w:type="character" w:customStyle="1" w:styleId="90">
    <w:name w:val="Заголовок 9 Знак"/>
    <w:basedOn w:val="a2"/>
    <w:link w:val="9"/>
    <w:semiHidden/>
    <w:rsid w:val="00C24967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/>
    </w:rPr>
  </w:style>
  <w:style w:type="character" w:styleId="af2">
    <w:name w:val="Emphasis"/>
    <w:basedOn w:val="a2"/>
    <w:qFormat/>
    <w:rsid w:val="00C24967"/>
    <w:rPr>
      <w:i/>
      <w:iCs/>
    </w:rPr>
  </w:style>
  <w:style w:type="character" w:styleId="af3">
    <w:name w:val="Placeholder Text"/>
    <w:basedOn w:val="a2"/>
    <w:uiPriority w:val="99"/>
    <w:semiHidden/>
    <w:rsid w:val="002369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Application%20Data\Microsoft\&#1064;&#1072;&#1073;&#1083;&#1086;&#1085;&#1099;\Tichonov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EF137-F0BD-4ED5-9AB9-53E7729B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Tichonov.dot</Template>
  <TotalTime>828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Чибизова Н.В.</dc:creator>
  <cp:lastModifiedBy>Наталья</cp:lastModifiedBy>
  <cp:revision>149</cp:revision>
  <cp:lastPrinted>1900-12-31T20:00:00Z</cp:lastPrinted>
  <dcterms:created xsi:type="dcterms:W3CDTF">2012-02-02T13:08:00Z</dcterms:created>
  <dcterms:modified xsi:type="dcterms:W3CDTF">2012-04-09T18:53:00Z</dcterms:modified>
</cp:coreProperties>
</file>